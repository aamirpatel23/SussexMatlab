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33" w:rsidRDefault="007C6D33" w:rsidP="007C6D33">
      <w:pPr>
        <w:pStyle w:val="Heading3"/>
        <w:spacing w:before="120"/>
      </w:pPr>
      <w:r>
        <w:t>Project 1 (View based navigation)</w:t>
      </w:r>
    </w:p>
    <w:p w:rsidR="007C6D33" w:rsidRDefault="007C6D33" w:rsidP="007C6D33">
      <w:pPr>
        <w:pStyle w:val="Body"/>
        <w:spacing w:before="120"/>
      </w:pPr>
      <w:r>
        <w:t xml:space="preserve">In this </w:t>
      </w:r>
      <w:proofErr w:type="gramStart"/>
      <w:r>
        <w:t>project</w:t>
      </w:r>
      <w:proofErr w:type="gramEnd"/>
      <w:r>
        <w:t xml:space="preserve"> the JRA will investigate what type of visual systems are good for insect-inspired robot navigation. Using our industrial gantry robot, the student will use existing models of insect visual systems and test their usefulness for </w:t>
      </w:r>
      <w:proofErr w:type="gramStart"/>
      <w:r>
        <w:t>view based</w:t>
      </w:r>
      <w:proofErr w:type="gramEnd"/>
      <w:r>
        <w:t xml:space="preserve"> navigation. Students will not have to do lots of programming, but should be confident at thinking algorithmically and mathematically. Students should also be systematic and </w:t>
      </w:r>
      <w:proofErr w:type="spellStart"/>
      <w:r>
        <w:t>organised</w:t>
      </w:r>
      <w:proofErr w:type="spellEnd"/>
      <w:r>
        <w:t xml:space="preserve"> for the practical components of the work.</w:t>
      </w:r>
    </w:p>
    <w:p w:rsidR="007C6D33" w:rsidRDefault="007C6D33" w:rsidP="007C6D33">
      <w:pPr>
        <w:pStyle w:val="Body"/>
        <w:spacing w:before="120"/>
      </w:pPr>
      <w:r>
        <w:t>Mentors: Paul Graham and Alex Dewar</w:t>
      </w:r>
    </w:p>
    <w:p w:rsidR="00317654" w:rsidRDefault="00317654" w:rsidP="007C6D33">
      <w:pPr>
        <w:pStyle w:val="Body"/>
        <w:spacing w:before="120"/>
      </w:pPr>
      <w:r>
        <w:t>ALGORITHMIC</w:t>
      </w:r>
    </w:p>
    <w:p w:rsidR="007C6D33" w:rsidRDefault="007C6D33"/>
    <w:p w:rsidR="00317654" w:rsidRDefault="00317654" w:rsidP="00317654">
      <w:pPr>
        <w:pStyle w:val="Heading3"/>
        <w:spacing w:before="120"/>
      </w:pPr>
      <w:r>
        <w:t>Project 4 (Insect-inspired navigation on tracked robots)</w:t>
      </w:r>
    </w:p>
    <w:p w:rsidR="00317654" w:rsidRDefault="00317654" w:rsidP="00317654">
      <w:pPr>
        <w:pStyle w:val="Body"/>
        <w:spacing w:before="120"/>
      </w:pPr>
      <w:r>
        <w:t xml:space="preserve">For this project, the JRA will investigate how best to implement insect-inspired algorithms for vision-based homing on a small tracked robot. Using our knowledge about the structure of visual receptive fields in </w:t>
      </w:r>
      <w:r>
        <w:rPr>
          <w:i/>
          <w:iCs/>
        </w:rPr>
        <w:t>Drosophila</w:t>
      </w:r>
      <w:r>
        <w:t xml:space="preserve"> the JRA will attempt to uncover the simple computational strategies that could underlie visually guided navigation in insects. A candidate should ideally have either some experience with programming or mathematics.</w:t>
      </w:r>
    </w:p>
    <w:p w:rsidR="00317654" w:rsidRDefault="00317654" w:rsidP="00317654">
      <w:pPr>
        <w:pStyle w:val="Body"/>
        <w:spacing w:before="120"/>
      </w:pPr>
      <w:r>
        <w:t xml:space="preserve">Mentors: Alex Dewar and Andy </w:t>
      </w:r>
      <w:proofErr w:type="spellStart"/>
      <w:r>
        <w:t>Philippides</w:t>
      </w:r>
      <w:proofErr w:type="spellEnd"/>
    </w:p>
    <w:p w:rsidR="007C6D33" w:rsidRDefault="00317654">
      <w:r>
        <w:t>PROGRAMMING</w:t>
      </w:r>
    </w:p>
    <w:p w:rsidR="00317654" w:rsidRDefault="00317654"/>
    <w:p w:rsidR="007C6D33" w:rsidRDefault="007C6D33" w:rsidP="007C6D33">
      <w:pPr>
        <w:pStyle w:val="Heading3"/>
        <w:spacing w:before="120"/>
      </w:pPr>
      <w:r>
        <w:t xml:space="preserve">Project 3 (GPU accelerated computing and robotics) </w:t>
      </w:r>
    </w:p>
    <w:p w:rsidR="007C6D33" w:rsidRDefault="007C6D33" w:rsidP="007C6D33">
      <w:pPr>
        <w:pStyle w:val="Body"/>
        <w:spacing w:before="120"/>
      </w:pPr>
      <w:r>
        <w:t xml:space="preserve">In this </w:t>
      </w:r>
      <w:proofErr w:type="gramStart"/>
      <w:r>
        <w:t>project</w:t>
      </w:r>
      <w:proofErr w:type="gramEnd"/>
      <w:r>
        <w:t xml:space="preserve"> the JRA will investigate how to simulate a bee brain model on a mobile GPU accelerated device (NVIDIA Jetson) and will perform some experiments with this simulation on a wheeled robot. The goal would be to demonstrate a proof of concept for brain-inspired operation of the wheeled robot in a simple </w:t>
      </w:r>
      <w:bookmarkStart w:id="0" w:name="_GoBack"/>
      <w:r>
        <w:t>paradigm</w:t>
      </w:r>
      <w:bookmarkEnd w:id="0"/>
      <w:r>
        <w:t>, such as light following. A successful candidate would need to have strong programming skills.</w:t>
      </w:r>
    </w:p>
    <w:p w:rsidR="00317654" w:rsidRDefault="007C6D33" w:rsidP="00317654">
      <w:pPr>
        <w:pStyle w:val="Body"/>
        <w:spacing w:before="120"/>
      </w:pPr>
      <w:r>
        <w:t xml:space="preserve">Mentors: Jamie Knight, Thomas </w:t>
      </w:r>
      <w:proofErr w:type="spellStart"/>
      <w:r>
        <w:t>Nowotny</w:t>
      </w:r>
      <w:proofErr w:type="spellEnd"/>
      <w:r>
        <w:t xml:space="preserve"> and James Turner</w:t>
      </w:r>
    </w:p>
    <w:p w:rsidR="00317654" w:rsidRDefault="00317654" w:rsidP="00317654">
      <w:pPr>
        <w:pStyle w:val="Body"/>
        <w:spacing w:before="120"/>
      </w:pPr>
    </w:p>
    <w:p w:rsidR="00317654" w:rsidRDefault="00317654" w:rsidP="00317654">
      <w:pPr>
        <w:pStyle w:val="Body"/>
        <w:spacing w:before="120"/>
      </w:pPr>
    </w:p>
    <w:p w:rsidR="009B25EE" w:rsidRDefault="00317654" w:rsidP="009B25EE">
      <w:pPr>
        <w:pStyle w:val="Body"/>
        <w:spacing w:before="120"/>
      </w:pPr>
      <w:r>
        <w:t>Intro</w:t>
      </w:r>
    </w:p>
    <w:p w:rsidR="00317654" w:rsidRDefault="009B25EE" w:rsidP="009B25EE">
      <w:pPr>
        <w:pStyle w:val="Body"/>
        <w:spacing w:before="120"/>
      </w:pPr>
      <w:r>
        <w:t>Motivations</w:t>
      </w:r>
    </w:p>
    <w:p w:rsidR="009B25EE" w:rsidRDefault="009B25EE">
      <w:pPr>
        <w:rPr>
          <w:rFonts w:ascii="Calibri" w:eastAsia="Calibri" w:hAnsi="Calibri" w:cs="Calibri"/>
          <w:color w:val="000000"/>
          <w:sz w:val="24"/>
          <w:szCs w:val="24"/>
          <w:u w:color="000000"/>
          <w:lang w:val="en-US"/>
        </w:rPr>
      </w:pPr>
    </w:p>
    <w:p w:rsidR="009B25EE" w:rsidRDefault="009B25EE">
      <w:r>
        <w:rPr>
          <w:rFonts w:ascii="Calibri" w:eastAsia="Calibri" w:hAnsi="Calibri" w:cs="Calibri"/>
          <w:color w:val="000000"/>
          <w:sz w:val="24"/>
          <w:szCs w:val="24"/>
          <w:u w:color="000000"/>
          <w:lang w:val="en-US"/>
        </w:rPr>
        <w:t xml:space="preserve">How can this project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u w:color="000000"/>
          <w:lang w:val="en-US"/>
        </w:rPr>
        <w:t>help</w:t>
      </w:r>
      <w:proofErr w:type="gramEnd"/>
    </w:p>
    <w:p w:rsidR="00317654" w:rsidRDefault="009B25EE">
      <w:r>
        <w:t>S</w:t>
      </w:r>
      <w:r w:rsidR="00317654">
        <w:t>imilar projects</w:t>
      </w:r>
      <w:r>
        <w:t xml:space="preserve"> include</w:t>
      </w:r>
    </w:p>
    <w:p w:rsidR="00317654" w:rsidRDefault="009B25EE">
      <w:r>
        <w:t>How</w:t>
      </w:r>
      <w:r w:rsidR="00317654">
        <w:t xml:space="preserve"> they </w:t>
      </w:r>
      <w:proofErr w:type="gramStart"/>
      <w:r w:rsidR="00317654">
        <w:t>didn’t</w:t>
      </w:r>
      <w:proofErr w:type="gramEnd"/>
      <w:r w:rsidR="00317654">
        <w:t xml:space="preserve"> solve the problem</w:t>
      </w:r>
    </w:p>
    <w:p w:rsidR="00317654" w:rsidRDefault="009B25EE">
      <w:r>
        <w:t>What</w:t>
      </w:r>
      <w:r w:rsidR="00317654">
        <w:t xml:space="preserve"> my project will be.</w:t>
      </w:r>
    </w:p>
    <w:p w:rsidR="00317654" w:rsidRDefault="00317654">
      <w:r>
        <w:t>Research questions</w:t>
      </w:r>
    </w:p>
    <w:p w:rsidR="00317654" w:rsidRDefault="00317654">
      <w:r>
        <w:t>What I am going to implement</w:t>
      </w:r>
    </w:p>
    <w:sectPr w:rsidR="00317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33"/>
    <w:rsid w:val="00317654"/>
    <w:rsid w:val="00637DC8"/>
    <w:rsid w:val="007C6D33"/>
    <w:rsid w:val="00872080"/>
    <w:rsid w:val="009B25EE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F795"/>
  <w15:chartTrackingRefBased/>
  <w15:docId w15:val="{6B5E23BB-68BC-4807-BEC7-C26D86AE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D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D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Body">
    <w:name w:val="Body"/>
    <w:qFormat/>
    <w:rsid w:val="007C6D3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81D2ED95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Attlee</dc:creator>
  <cp:keywords/>
  <dc:description/>
  <cp:lastModifiedBy>David Attlee</cp:lastModifiedBy>
  <cp:revision>2</cp:revision>
  <dcterms:created xsi:type="dcterms:W3CDTF">2017-03-17T13:35:00Z</dcterms:created>
  <dcterms:modified xsi:type="dcterms:W3CDTF">2017-03-17T14:10:00Z</dcterms:modified>
</cp:coreProperties>
</file>